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6680" w:rsidRDefault="00636680" w:rsidP="0063668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Chun-Wei Chen</w:t>
      </w:r>
    </w:p>
    <w:p w:rsidR="00636680" w:rsidRDefault="00636680" w:rsidP="0063668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Extra Credit Opportunity #2</w:t>
      </w:r>
    </w:p>
    <w:p w:rsidR="00636680" w:rsidRDefault="00636680" w:rsidP="0063668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03/</w:t>
      </w:r>
      <w:r w:rsidR="00144F8C">
        <w:rPr>
          <w:sz w:val="24"/>
          <w:szCs w:val="24"/>
        </w:rPr>
        <w:t>13</w:t>
      </w:r>
      <w:bookmarkStart w:id="0" w:name="_GoBack"/>
      <w:bookmarkEnd w:id="0"/>
      <w:r>
        <w:rPr>
          <w:sz w:val="24"/>
          <w:szCs w:val="24"/>
        </w:rPr>
        <w:t>/12</w:t>
      </w:r>
    </w:p>
    <w:p w:rsidR="00636680" w:rsidRDefault="00636680" w:rsidP="00636680">
      <w:pPr>
        <w:spacing w:after="0" w:line="240" w:lineRule="auto"/>
        <w:rPr>
          <w:sz w:val="24"/>
          <w:szCs w:val="24"/>
        </w:rPr>
      </w:pPr>
    </w:p>
    <w:p w:rsidR="00636680" w:rsidRDefault="00636680" w:rsidP="0063668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Which of the following exception is not </w:t>
      </w:r>
      <w:r w:rsidR="001519D6">
        <w:rPr>
          <w:sz w:val="24"/>
          <w:szCs w:val="24"/>
        </w:rPr>
        <w:t>a</w:t>
      </w:r>
      <w:r w:rsidR="000425EF">
        <w:rPr>
          <w:sz w:val="24"/>
          <w:szCs w:val="24"/>
        </w:rPr>
        <w:t>n</w:t>
      </w:r>
      <w:r w:rsidR="001519D6">
        <w:rPr>
          <w:sz w:val="24"/>
          <w:szCs w:val="24"/>
        </w:rPr>
        <w:t xml:space="preserve"> </w:t>
      </w:r>
      <w:r w:rsidR="000425EF" w:rsidRPr="000425EF">
        <w:rPr>
          <w:b/>
          <w:sz w:val="24"/>
          <w:szCs w:val="24"/>
        </w:rPr>
        <w:t>un</w:t>
      </w:r>
      <w:r w:rsidRPr="00636680">
        <w:rPr>
          <w:b/>
          <w:sz w:val="24"/>
          <w:szCs w:val="24"/>
        </w:rPr>
        <w:t>checked</w:t>
      </w:r>
      <w:r>
        <w:rPr>
          <w:sz w:val="24"/>
          <w:szCs w:val="24"/>
        </w:rPr>
        <w:t xml:space="preserve"> exception?</w:t>
      </w:r>
    </w:p>
    <w:p w:rsidR="00636680" w:rsidRDefault="00636680" w:rsidP="00636680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proofErr w:type="spellStart"/>
      <w:r w:rsidRPr="00636680">
        <w:rPr>
          <w:sz w:val="24"/>
          <w:szCs w:val="24"/>
        </w:rPr>
        <w:t>IllegalArgumentException</w:t>
      </w:r>
      <w:proofErr w:type="spellEnd"/>
    </w:p>
    <w:p w:rsidR="00636680" w:rsidRDefault="001519D6" w:rsidP="001519D6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proofErr w:type="spellStart"/>
      <w:r w:rsidRPr="001519D6">
        <w:rPr>
          <w:sz w:val="24"/>
          <w:szCs w:val="24"/>
        </w:rPr>
        <w:t>IllegalStateException</w:t>
      </w:r>
      <w:proofErr w:type="spellEnd"/>
    </w:p>
    <w:p w:rsidR="001519D6" w:rsidRDefault="001519D6" w:rsidP="001519D6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proofErr w:type="spellStart"/>
      <w:r w:rsidRPr="001519D6">
        <w:rPr>
          <w:sz w:val="24"/>
          <w:szCs w:val="24"/>
        </w:rPr>
        <w:t>ArithmeticException</w:t>
      </w:r>
      <w:proofErr w:type="spellEnd"/>
    </w:p>
    <w:p w:rsidR="001519D6" w:rsidRPr="001519D6" w:rsidRDefault="001519D6" w:rsidP="001519D6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t>All of the above</w:t>
      </w:r>
    </w:p>
    <w:p w:rsidR="001519D6" w:rsidRPr="001519D6" w:rsidRDefault="001519D6" w:rsidP="001519D6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t>None of the above</w:t>
      </w:r>
    </w:p>
    <w:p w:rsidR="001519D6" w:rsidRDefault="001519D6" w:rsidP="001519D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Answer:  </w:t>
      </w:r>
      <w:r w:rsidR="000425EF">
        <w:rPr>
          <w:sz w:val="24"/>
          <w:szCs w:val="24"/>
        </w:rPr>
        <w:t>e. None</w:t>
      </w:r>
      <w:r>
        <w:rPr>
          <w:sz w:val="24"/>
          <w:szCs w:val="24"/>
        </w:rPr>
        <w:t xml:space="preserve"> of the above</w:t>
      </w:r>
    </w:p>
    <w:p w:rsidR="001519D6" w:rsidRDefault="001519D6" w:rsidP="001519D6">
      <w:pPr>
        <w:spacing w:after="0" w:line="240" w:lineRule="auto"/>
        <w:rPr>
          <w:sz w:val="24"/>
          <w:szCs w:val="24"/>
        </w:rPr>
      </w:pPr>
    </w:p>
    <w:p w:rsidR="001519D6" w:rsidRDefault="00955CA0" w:rsidP="001519D6">
      <w:pPr>
        <w:spacing w:after="0" w:line="240" w:lineRule="auto"/>
        <w:rPr>
          <w:sz w:val="24"/>
          <w:szCs w:val="24"/>
        </w:rPr>
      </w:pPr>
      <w:r w:rsidRPr="00955CA0">
        <w:rPr>
          <w:sz w:val="24"/>
          <w:szCs w:val="24"/>
        </w:rPr>
        <w:t>Which sorting algorithm(s)</w:t>
      </w:r>
      <w:r>
        <w:rPr>
          <w:sz w:val="24"/>
          <w:szCs w:val="24"/>
        </w:rPr>
        <w:t xml:space="preserve"> grows </w:t>
      </w:r>
      <w:r w:rsidRPr="00955CA0">
        <w:rPr>
          <w:b/>
          <w:sz w:val="24"/>
          <w:szCs w:val="24"/>
        </w:rPr>
        <w:t>faster</w:t>
      </w:r>
      <w:r>
        <w:rPr>
          <w:sz w:val="24"/>
          <w:szCs w:val="24"/>
        </w:rPr>
        <w:t xml:space="preserve"> than (n log n)</w:t>
      </w:r>
      <w:r w:rsidRPr="00955CA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 a </w:t>
      </w:r>
      <w:r w:rsidRPr="00955CA0">
        <w:rPr>
          <w:sz w:val="24"/>
          <w:szCs w:val="24"/>
        </w:rPr>
        <w:t>worst-ca</w:t>
      </w:r>
      <w:r>
        <w:rPr>
          <w:sz w:val="24"/>
          <w:szCs w:val="24"/>
        </w:rPr>
        <w:t>se?</w:t>
      </w:r>
    </w:p>
    <w:p w:rsidR="000425EF" w:rsidRDefault="000425EF" w:rsidP="000425EF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0425EF">
        <w:rPr>
          <w:sz w:val="24"/>
          <w:szCs w:val="24"/>
        </w:rPr>
        <w:t>Quicksort</w:t>
      </w:r>
    </w:p>
    <w:p w:rsidR="00955CA0" w:rsidRDefault="00955CA0" w:rsidP="000425EF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955CA0">
        <w:rPr>
          <w:sz w:val="24"/>
          <w:szCs w:val="24"/>
        </w:rPr>
        <w:t>Selection sort</w:t>
      </w:r>
    </w:p>
    <w:p w:rsidR="00955CA0" w:rsidRDefault="000425EF" w:rsidP="000425EF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0425EF">
        <w:rPr>
          <w:sz w:val="24"/>
          <w:szCs w:val="24"/>
        </w:rPr>
        <w:t>Bubble sort</w:t>
      </w:r>
    </w:p>
    <w:p w:rsidR="000425EF" w:rsidRPr="001519D6" w:rsidRDefault="000425EF" w:rsidP="000425EF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t>All of the above</w:t>
      </w:r>
    </w:p>
    <w:p w:rsidR="000425EF" w:rsidRPr="000425EF" w:rsidRDefault="000425EF" w:rsidP="000425EF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t>None of the above</w:t>
      </w:r>
    </w:p>
    <w:p w:rsidR="000425EF" w:rsidRDefault="000425EF" w:rsidP="000425E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Answer: d. All of the above</w:t>
      </w:r>
    </w:p>
    <w:p w:rsidR="000425EF" w:rsidRDefault="000425EF" w:rsidP="000425EF">
      <w:pPr>
        <w:spacing w:after="0" w:line="240" w:lineRule="auto"/>
        <w:rPr>
          <w:sz w:val="24"/>
          <w:szCs w:val="24"/>
        </w:rPr>
      </w:pPr>
    </w:p>
    <w:p w:rsidR="000425EF" w:rsidRDefault="000425EF" w:rsidP="000425E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Which of the following is an open addressing</w:t>
      </w:r>
      <w:r w:rsidR="006F1CC5">
        <w:rPr>
          <w:sz w:val="24"/>
          <w:szCs w:val="24"/>
        </w:rPr>
        <w:t xml:space="preserve"> (closed hashing) collision resolution</w:t>
      </w:r>
      <w:r>
        <w:rPr>
          <w:sz w:val="24"/>
          <w:szCs w:val="24"/>
        </w:rPr>
        <w:t>?</w:t>
      </w:r>
    </w:p>
    <w:p w:rsidR="000425EF" w:rsidRDefault="006F1CC5" w:rsidP="000425EF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Linear probing</w:t>
      </w:r>
    </w:p>
    <w:p w:rsidR="006F1CC5" w:rsidRDefault="006F1CC5" w:rsidP="000425EF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Quadratic probing</w:t>
      </w:r>
    </w:p>
    <w:p w:rsidR="006F1CC5" w:rsidRDefault="006F1CC5" w:rsidP="000425EF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Rehashing</w:t>
      </w:r>
    </w:p>
    <w:p w:rsidR="006F1CC5" w:rsidRDefault="006F1CC5" w:rsidP="000425EF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All of the above</w:t>
      </w:r>
    </w:p>
    <w:p w:rsidR="006F1CC5" w:rsidRDefault="006F1CC5" w:rsidP="000425EF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None of the above</w:t>
      </w:r>
    </w:p>
    <w:p w:rsidR="006F1CC5" w:rsidRDefault="006F1CC5" w:rsidP="006F1CC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Answer: d. All of the above</w:t>
      </w:r>
    </w:p>
    <w:p w:rsidR="00C83718" w:rsidRDefault="00C83718" w:rsidP="006F1CC5">
      <w:pPr>
        <w:spacing w:after="0" w:line="240" w:lineRule="auto"/>
        <w:rPr>
          <w:sz w:val="24"/>
          <w:szCs w:val="24"/>
        </w:rPr>
      </w:pPr>
    </w:p>
    <w:p w:rsidR="00C83718" w:rsidRDefault="00C83718" w:rsidP="006F1CC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When doing which of the following operation, </w:t>
      </w:r>
      <w:proofErr w:type="spellStart"/>
      <w:r>
        <w:rPr>
          <w:sz w:val="24"/>
          <w:szCs w:val="24"/>
        </w:rPr>
        <w:t>ArrayList</w:t>
      </w:r>
      <w:proofErr w:type="spellEnd"/>
      <w:r>
        <w:rPr>
          <w:sz w:val="24"/>
          <w:szCs w:val="24"/>
        </w:rPr>
        <w:t xml:space="preserve"> is less efficient than </w:t>
      </w:r>
      <w:proofErr w:type="spellStart"/>
      <w:r>
        <w:rPr>
          <w:sz w:val="24"/>
          <w:szCs w:val="24"/>
        </w:rPr>
        <w:t>LinkedList</w:t>
      </w:r>
      <w:proofErr w:type="spellEnd"/>
      <w:r>
        <w:rPr>
          <w:sz w:val="24"/>
          <w:szCs w:val="24"/>
        </w:rPr>
        <w:t>?</w:t>
      </w:r>
    </w:p>
    <w:p w:rsidR="00C83718" w:rsidRDefault="00C83718" w:rsidP="00C83718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Getting an element from the middle of the list</w:t>
      </w:r>
    </w:p>
    <w:p w:rsidR="00C83718" w:rsidRDefault="00C83718" w:rsidP="00C83718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Inserting/Deleting an element at the end of the list</w:t>
      </w:r>
    </w:p>
    <w:p w:rsidR="00C83718" w:rsidRDefault="00C83718" w:rsidP="00C83718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Inserting/Deleting an element at the beginning/middle</w:t>
      </w:r>
      <w:r>
        <w:rPr>
          <w:sz w:val="24"/>
          <w:szCs w:val="24"/>
        </w:rPr>
        <w:t xml:space="preserve"> of the list</w:t>
      </w:r>
    </w:p>
    <w:p w:rsidR="00C83718" w:rsidRDefault="00C83718" w:rsidP="00C83718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Getting the size of the list</w:t>
      </w:r>
    </w:p>
    <w:p w:rsidR="00C83718" w:rsidRDefault="00C83718" w:rsidP="00C83718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None of the above</w:t>
      </w:r>
    </w:p>
    <w:p w:rsidR="00C83718" w:rsidRPr="00C83718" w:rsidRDefault="00C83718" w:rsidP="00C8371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Answer: c. Inserting</w:t>
      </w:r>
      <w:r>
        <w:rPr>
          <w:sz w:val="24"/>
          <w:szCs w:val="24"/>
        </w:rPr>
        <w:t>/Deleting an element at the beginning/middle of the list</w:t>
      </w:r>
    </w:p>
    <w:sectPr w:rsidR="00C83718" w:rsidRPr="00C837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1C762A"/>
    <w:multiLevelType w:val="hybridMultilevel"/>
    <w:tmpl w:val="36FCB0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A7E36"/>
    <w:multiLevelType w:val="hybridMultilevel"/>
    <w:tmpl w:val="3F30A1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AE43BD"/>
    <w:multiLevelType w:val="hybridMultilevel"/>
    <w:tmpl w:val="FAAE77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A378A2"/>
    <w:multiLevelType w:val="hybridMultilevel"/>
    <w:tmpl w:val="73B092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59494A"/>
    <w:multiLevelType w:val="hybridMultilevel"/>
    <w:tmpl w:val="8E4ED5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680"/>
    <w:rsid w:val="000425EF"/>
    <w:rsid w:val="00144F8C"/>
    <w:rsid w:val="001519D6"/>
    <w:rsid w:val="00636680"/>
    <w:rsid w:val="006F1CC5"/>
    <w:rsid w:val="007F3E11"/>
    <w:rsid w:val="00955CA0"/>
    <w:rsid w:val="00C83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636680"/>
  </w:style>
  <w:style w:type="character" w:customStyle="1" w:styleId="DateChar">
    <w:name w:val="Date Char"/>
    <w:basedOn w:val="DefaultParagraphFont"/>
    <w:link w:val="Date"/>
    <w:uiPriority w:val="99"/>
    <w:semiHidden/>
    <w:rsid w:val="00636680"/>
  </w:style>
  <w:style w:type="paragraph" w:styleId="ListParagraph">
    <w:name w:val="List Paragraph"/>
    <w:basedOn w:val="Normal"/>
    <w:uiPriority w:val="34"/>
    <w:qFormat/>
    <w:rsid w:val="006366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636680"/>
  </w:style>
  <w:style w:type="character" w:customStyle="1" w:styleId="DateChar">
    <w:name w:val="Date Char"/>
    <w:basedOn w:val="DefaultParagraphFont"/>
    <w:link w:val="Date"/>
    <w:uiPriority w:val="99"/>
    <w:semiHidden/>
    <w:rsid w:val="00636680"/>
  </w:style>
  <w:style w:type="paragraph" w:styleId="ListParagraph">
    <w:name w:val="List Paragraph"/>
    <w:basedOn w:val="Normal"/>
    <w:uiPriority w:val="34"/>
    <w:qFormat/>
    <w:rsid w:val="006366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5A988FFC.dotm</Template>
  <TotalTime>58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NSCC</Company>
  <LinksUpToDate>false</LinksUpToDate>
  <CharactersWithSpaces>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Services</dc:creator>
  <cp:lastModifiedBy>IT Services</cp:lastModifiedBy>
  <cp:revision>4</cp:revision>
  <dcterms:created xsi:type="dcterms:W3CDTF">2012-03-13T18:12:00Z</dcterms:created>
  <dcterms:modified xsi:type="dcterms:W3CDTF">2012-03-13T19:39:00Z</dcterms:modified>
</cp:coreProperties>
</file>